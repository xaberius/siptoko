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80579000-ACBD-4BA3-8037-169F9A0F5853}"/>
            <w:text/>
          </w:sdtPr>
          <w:sdtContent>
            <w:p w:rsidR="00A30127" w:rsidRDefault="00AB3594">
              <w:pPr>
                <w:pStyle w:val="Publishwithline"/>
              </w:pPr>
              <w:proofErr w:type="spellStart"/>
              <w:r>
                <w:t>Tabel</w:t>
              </w:r>
              <w:proofErr w:type="spellEnd"/>
              <w:r>
                <w:t xml:space="preserve"> </w:t>
              </w:r>
              <w:proofErr w:type="spellStart"/>
              <w:r>
                <w:t>Proses</w:t>
              </w:r>
              <w:proofErr w:type="spellEnd"/>
              <w:r>
                <w:t xml:space="preserve"> - SIP</w:t>
              </w:r>
            </w:p>
          </w:sdtContent>
        </w:sdt>
        <w:p w:rsidR="00A30127" w:rsidRDefault="00A30127">
          <w:pPr>
            <w:pStyle w:val="underline"/>
          </w:pPr>
        </w:p>
        <w:p w:rsidR="00A30127" w:rsidRDefault="000B54A5">
          <w:pPr>
            <w:pStyle w:val="PadderBetweenControlandBody"/>
          </w:pPr>
        </w:p>
      </w:sdtContent>
    </w:sdt>
    <w:p w:rsidR="00A30127" w:rsidRDefault="0095654D">
      <w:r>
        <w:tab/>
      </w:r>
      <w:proofErr w:type="spellStart"/>
      <w:r>
        <w:t>Tabel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adalah</w:t>
      </w:r>
      <w:proofErr w:type="spellEnd"/>
      <w:r w:rsidRPr="0095654D"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grosir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eceran</w:t>
      </w:r>
      <w:proofErr w:type="spellEnd"/>
      <w:r>
        <w:t xml:space="preserve">. </w:t>
      </w:r>
    </w:p>
    <w:p w:rsidR="00311A34" w:rsidRDefault="00311A34" w:rsidP="00311A34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146543">
        <w:t>abel</w:t>
      </w:r>
      <w:proofErr w:type="spellEnd"/>
      <w:r w:rsidR="00146543">
        <w:t xml:space="preserve"> </w:t>
      </w:r>
      <w:proofErr w:type="spellStart"/>
      <w:r w:rsidR="00146543">
        <w:t>Tempat</w:t>
      </w:r>
      <w:proofErr w:type="spellEnd"/>
      <w:r w:rsidR="00146543">
        <w:t xml:space="preserve"> </w:t>
      </w:r>
      <w:proofErr w:type="spellStart"/>
      <w:r w:rsidR="00146543">
        <w:t>Penyimpanan</w:t>
      </w:r>
      <w:proofErr w:type="spellEnd"/>
    </w:p>
    <w:p w:rsidR="00311A34" w:rsidRDefault="00311A34" w:rsidP="00311A34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 w:rsidR="006061D5">
        <w:t>Tempat</w:t>
      </w:r>
      <w:proofErr w:type="spellEnd"/>
      <w:r w:rsidR="006061D5">
        <w:t xml:space="preserve"> </w:t>
      </w:r>
      <w:proofErr w:type="spellStart"/>
      <w:r w:rsidR="006061D5">
        <w:t>Penyimpanan</w:t>
      </w:r>
      <w:proofErr w:type="spellEnd"/>
      <w:r w:rsidR="006061D5">
        <w:t xml:space="preserve"> </w:t>
      </w:r>
      <w:proofErr w:type="spellStart"/>
      <w:r w:rsidR="006061D5">
        <w:t>ini</w:t>
      </w:r>
      <w:proofErr w:type="spellEnd"/>
      <w:r w:rsidR="006061D5">
        <w:t xml:space="preserve"> </w:t>
      </w:r>
      <w:proofErr w:type="spellStart"/>
      <w:r w:rsidR="006061D5">
        <w:t>untuk</w:t>
      </w:r>
      <w:proofErr w:type="spellEnd"/>
      <w:r w:rsidR="006061D5">
        <w:t xml:space="preserve"> </w:t>
      </w:r>
      <w:proofErr w:type="spellStart"/>
      <w:r w:rsidR="006061D5">
        <w:t>memuat</w:t>
      </w:r>
      <w:proofErr w:type="spellEnd"/>
      <w:r w:rsidR="006061D5">
        <w:t xml:space="preserve"> data </w:t>
      </w:r>
      <w:proofErr w:type="spellStart"/>
      <w:r w:rsidR="006061D5">
        <w:t>tentang</w:t>
      </w:r>
      <w:proofErr w:type="spellEnd"/>
      <w:r w:rsidR="006061D5">
        <w:t xml:space="preserve"> </w:t>
      </w:r>
      <w:proofErr w:type="spellStart"/>
      <w:r w:rsidR="006061D5">
        <w:t>tempat</w:t>
      </w:r>
      <w:proofErr w:type="spellEnd"/>
      <w:r w:rsidR="006061D5">
        <w:t xml:space="preserve"> </w:t>
      </w:r>
      <w:proofErr w:type="spellStart"/>
      <w:r w:rsidR="006061D5">
        <w:t>mana</w:t>
      </w:r>
      <w:proofErr w:type="spellEnd"/>
      <w:r w:rsidR="006061D5">
        <w:t xml:space="preserve"> </w:t>
      </w:r>
      <w:proofErr w:type="spellStart"/>
      <w:r w:rsidR="006061D5">
        <w:t>saja</w:t>
      </w:r>
      <w:proofErr w:type="spellEnd"/>
      <w:r w:rsidR="006061D5">
        <w:t xml:space="preserve"> yang </w:t>
      </w:r>
      <w:proofErr w:type="spellStart"/>
      <w:proofErr w:type="gramStart"/>
      <w:r w:rsidR="006061D5">
        <w:t>akan</w:t>
      </w:r>
      <w:proofErr w:type="spellEnd"/>
      <w:proofErr w:type="gramEnd"/>
      <w:r w:rsidR="006061D5">
        <w:t xml:space="preserve"> </w:t>
      </w:r>
      <w:proofErr w:type="spellStart"/>
      <w:r w:rsidR="006061D5">
        <w:t>menjadi</w:t>
      </w:r>
      <w:proofErr w:type="spellEnd"/>
      <w:r w:rsidR="006061D5">
        <w:t xml:space="preserve"> </w:t>
      </w:r>
      <w:proofErr w:type="spellStart"/>
      <w:r w:rsidR="006061D5">
        <w:t>tempat</w:t>
      </w:r>
      <w:proofErr w:type="spellEnd"/>
      <w:r w:rsidR="006061D5">
        <w:t xml:space="preserve"> </w:t>
      </w:r>
      <w:proofErr w:type="spellStart"/>
      <w:r w:rsidR="006061D5">
        <w:t>penyimpanan</w:t>
      </w:r>
      <w:proofErr w:type="spellEnd"/>
      <w:r w:rsidR="006061D5">
        <w:t xml:space="preserve"> </w:t>
      </w:r>
      <w:proofErr w:type="spellStart"/>
      <w:r w:rsidR="006061D5">
        <w:t>barang-barang</w:t>
      </w:r>
      <w:proofErr w:type="spellEnd"/>
      <w:r w:rsidR="006061D5">
        <w:t xml:space="preserve"> </w:t>
      </w:r>
      <w:proofErr w:type="spellStart"/>
      <w:r w:rsidR="006061D5">
        <w:t>toko</w:t>
      </w:r>
      <w:proofErr w:type="spellEnd"/>
      <w:r w:rsidR="006061D5">
        <w:t>.</w:t>
      </w:r>
    </w:p>
    <w:tbl>
      <w:tblPr>
        <w:tblStyle w:val="MediumShading1-Accent11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311A34" w:rsidTr="00B61C2D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11A34" w:rsidRDefault="00311A34" w:rsidP="00B61C2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11A34" w:rsidRDefault="00311A34" w:rsidP="00B61C2D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11A34" w:rsidRDefault="00311A34" w:rsidP="00B61C2D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311A34" w:rsidTr="00B61C2D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311A34" w:rsidRDefault="00A45B94" w:rsidP="00B61C2D">
            <w:pPr>
              <w:pStyle w:val="ListParagraph"/>
              <w:ind w:left="0"/>
            </w:pPr>
            <w:proofErr w:type="spellStart"/>
            <w:r>
              <w:t>KodeTempat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11A34" w:rsidRDefault="00C9766A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11A34" w:rsidRDefault="00C9766A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311A34" w:rsidTr="00F54F85">
        <w:trPr>
          <w:cnfStyle w:val="000000010000"/>
        </w:trPr>
        <w:tc>
          <w:tcPr>
            <w:cnfStyle w:val="001000000000"/>
            <w:tcW w:w="1843" w:type="dxa"/>
            <w:tcBorders>
              <w:bottom w:val="single" w:sz="2" w:space="0" w:color="8DB3E2" w:themeColor="text2" w:themeTint="66"/>
              <w:right w:val="none" w:sz="0" w:space="0" w:color="auto"/>
            </w:tcBorders>
            <w:shd w:val="clear" w:color="auto" w:fill="FFFFFF" w:themeFill="background1"/>
          </w:tcPr>
          <w:p w:rsidR="00311A34" w:rsidRDefault="00C9766A" w:rsidP="00B61C2D">
            <w:pPr>
              <w:pStyle w:val="ListParagraph"/>
              <w:ind w:left="0"/>
            </w:pPr>
            <w:proofErr w:type="spellStart"/>
            <w:r>
              <w:t>NamaTempat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bottom w:val="single" w:sz="2" w:space="0" w:color="8DB3E2" w:themeColor="text2" w:themeTint="66"/>
              <w:right w:val="none" w:sz="0" w:space="0" w:color="auto"/>
            </w:tcBorders>
            <w:shd w:val="clear" w:color="auto" w:fill="FFFFFF" w:themeFill="background1"/>
          </w:tcPr>
          <w:p w:rsidR="00311A34" w:rsidRDefault="00C9766A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  <w:bottom w:val="single" w:sz="2" w:space="0" w:color="8DB3E2" w:themeColor="text2" w:themeTint="66"/>
            </w:tcBorders>
            <w:shd w:val="clear" w:color="auto" w:fill="FFFFFF" w:themeFill="background1"/>
          </w:tcPr>
          <w:p w:rsidR="00311A34" w:rsidRDefault="00C9766A" w:rsidP="00B61C2D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84416D" w:rsidTr="00F54F85">
        <w:trPr>
          <w:cnfStyle w:val="000000100000"/>
        </w:trPr>
        <w:tc>
          <w:tcPr>
            <w:cnfStyle w:val="001000000000"/>
            <w:tcW w:w="1843" w:type="dxa"/>
            <w:tcBorders>
              <w:bottom w:val="single" w:sz="2" w:space="0" w:color="8DB3E2" w:themeColor="text2" w:themeTint="66"/>
              <w:right w:val="single" w:sz="2" w:space="0" w:color="8DB3E2" w:themeColor="text2" w:themeTint="66"/>
            </w:tcBorders>
            <w:shd w:val="clear" w:color="auto" w:fill="FFFFFF" w:themeFill="background1"/>
          </w:tcPr>
          <w:p w:rsidR="0084416D" w:rsidRDefault="0084416D" w:rsidP="00B61C2D">
            <w:pPr>
              <w:pStyle w:val="ListParagraph"/>
              <w:ind w:left="0"/>
            </w:pPr>
            <w:proofErr w:type="spellStart"/>
            <w:r>
              <w:t>Pic</w:t>
            </w:r>
            <w:proofErr w:type="spellEnd"/>
          </w:p>
        </w:tc>
        <w:tc>
          <w:tcPr>
            <w:tcW w:w="1417" w:type="dxa"/>
            <w:tcBorders>
              <w:left w:val="single" w:sz="2" w:space="0" w:color="8DB3E2" w:themeColor="text2" w:themeTint="66"/>
              <w:bottom w:val="single" w:sz="2" w:space="0" w:color="8DB3E2" w:themeColor="text2" w:themeTint="66"/>
              <w:right w:val="single" w:sz="2" w:space="0" w:color="8DB3E2" w:themeColor="text2" w:themeTint="66"/>
            </w:tcBorders>
            <w:shd w:val="clear" w:color="auto" w:fill="FFFFFF" w:themeFill="background1"/>
          </w:tcPr>
          <w:p w:rsidR="0084416D" w:rsidRDefault="0084416D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single" w:sz="2" w:space="0" w:color="8DB3E2" w:themeColor="text2" w:themeTint="66"/>
              <w:bottom w:val="single" w:sz="2" w:space="0" w:color="8DB3E2" w:themeColor="text2" w:themeTint="66"/>
            </w:tcBorders>
            <w:shd w:val="clear" w:color="auto" w:fill="FFFFFF" w:themeFill="background1"/>
          </w:tcPr>
          <w:p w:rsidR="0084416D" w:rsidRDefault="0084416D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</w:tbl>
    <w:p w:rsidR="00311A34" w:rsidRDefault="00311A34" w:rsidP="00311A34">
      <w:pPr>
        <w:pStyle w:val="ListParagraph"/>
      </w:pPr>
    </w:p>
    <w:p w:rsidR="00C343B8" w:rsidRDefault="00C343B8" w:rsidP="00C737A7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 </w:t>
      </w:r>
      <w:proofErr w:type="spellStart"/>
      <w:r>
        <w:t>Pembelian</w:t>
      </w:r>
      <w:proofErr w:type="spellEnd"/>
    </w:p>
    <w:p w:rsidR="00C343B8" w:rsidRDefault="00C343B8" w:rsidP="00C343B8">
      <w:pPr>
        <w:pStyle w:val="ListParagraph"/>
      </w:pPr>
      <w:proofErr w:type="spellStart"/>
      <w:proofErr w:type="gramStart"/>
      <w:r>
        <w:t>Tabel</w:t>
      </w:r>
      <w:proofErr w:type="spellEnd"/>
      <w:r>
        <w:t xml:space="preserve"> </w:t>
      </w:r>
      <w:proofErr w:type="spellStart"/>
      <w:r w:rsidR="007C1CE8">
        <w:t>pembelian</w:t>
      </w:r>
      <w:proofErr w:type="spellEnd"/>
      <w:r w:rsidR="007C1CE8">
        <w:t xml:space="preserve"> </w:t>
      </w:r>
      <w:proofErr w:type="spellStart"/>
      <w:r w:rsidR="007C1CE8">
        <w:t>barang</w:t>
      </w:r>
      <w:proofErr w:type="spellEnd"/>
      <w:r>
        <w:t xml:space="preserve"> </w:t>
      </w:r>
      <w:proofErr w:type="spellStart"/>
      <w:r w:rsidR="007C1CE8">
        <w:t>mencatat</w:t>
      </w:r>
      <w:proofErr w:type="spellEnd"/>
      <w:r w:rsidR="007C1CE8">
        <w:t xml:space="preserve"> </w:t>
      </w:r>
      <w:proofErr w:type="spellStart"/>
      <w:r w:rsidR="007C1CE8">
        <w:t>semua</w:t>
      </w:r>
      <w:proofErr w:type="spellEnd"/>
      <w:r w:rsidR="007C1CE8">
        <w:t xml:space="preserve"> </w:t>
      </w:r>
      <w:proofErr w:type="spellStart"/>
      <w:r w:rsidR="007C1CE8">
        <w:t>transaksi</w:t>
      </w:r>
      <w:proofErr w:type="spellEnd"/>
      <w:r w:rsidR="007C1CE8">
        <w:t xml:space="preserve"> </w:t>
      </w:r>
      <w:proofErr w:type="spellStart"/>
      <w:r w:rsidR="007C1CE8">
        <w:t>pembelian</w:t>
      </w:r>
      <w:proofErr w:type="spellEnd"/>
      <w:r w:rsidR="007C1CE8">
        <w:t xml:space="preserve"> </w:t>
      </w:r>
      <w:proofErr w:type="spellStart"/>
      <w:r w:rsidR="007C1CE8">
        <w:t>barang</w:t>
      </w:r>
      <w:proofErr w:type="spellEnd"/>
      <w:r>
        <w:t>.</w:t>
      </w:r>
      <w:proofErr w:type="gramEnd"/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C343B8" w:rsidTr="00854DF8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43B8" w:rsidRDefault="00C343B8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43B8" w:rsidRDefault="00C343B8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43B8" w:rsidRDefault="00C343B8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C343B8" w:rsidTr="00854DF8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C343B8" w:rsidTr="00854DF8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43B8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C343B8" w:rsidTr="00854DF8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7625D">
            <w:pPr>
              <w:pStyle w:val="ListParagraph"/>
              <w:ind w:left="0"/>
            </w:pPr>
            <w:proofErr w:type="spellStart"/>
            <w:r>
              <w:t>Kode</w:t>
            </w:r>
            <w:r w:rsidR="00B7625D">
              <w:t>S</w:t>
            </w:r>
            <w:r w:rsidR="00854DF8">
              <w:t>upplier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C343B8" w:rsidTr="00854DF8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43B8" w:rsidRDefault="00854DF8" w:rsidP="00B36574">
            <w:pPr>
              <w:pStyle w:val="ListParagraph"/>
              <w:ind w:left="0"/>
            </w:pPr>
            <w:proofErr w:type="spellStart"/>
            <w:r>
              <w:t>TglPesan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43B8" w:rsidRDefault="00854DF8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43B8" w:rsidRDefault="00854DF8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C343B8" w:rsidTr="00854DF8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343B8" w:rsidRDefault="00854DF8" w:rsidP="00B36574">
            <w:pPr>
              <w:pStyle w:val="ListParagraph"/>
              <w:ind w:left="0"/>
            </w:pPr>
            <w:proofErr w:type="spellStart"/>
            <w:r>
              <w:t>TglKirim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43B8" w:rsidRDefault="00854DF8" w:rsidP="00B36574">
            <w:pPr>
              <w:pStyle w:val="ListParagraph"/>
              <w:ind w:left="0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343B8" w:rsidRDefault="00C343B8" w:rsidP="00B36574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B52841" w:rsidTr="00854DF8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</w:pPr>
            <w:proofErr w:type="spellStart"/>
            <w:r>
              <w:t>CaraBayar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  <w:cnfStyle w:val="000000010000"/>
            </w:pPr>
            <w:r>
              <w:t>Boolean</w:t>
            </w:r>
          </w:p>
        </w:tc>
        <w:tc>
          <w:tcPr>
            <w:tcW w:w="851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  <w:cnfStyle w:val="000000010000"/>
            </w:pPr>
            <w:r>
              <w:t>1</w:t>
            </w:r>
          </w:p>
        </w:tc>
      </w:tr>
      <w:tr w:rsidR="00B52841" w:rsidTr="00854DF8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</w:pPr>
            <w:proofErr w:type="spellStart"/>
            <w:r>
              <w:t>BatasWaktu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  <w:cnfStyle w:val="000000100000"/>
            </w:pPr>
            <w:r>
              <w:t>Integer</w:t>
            </w:r>
          </w:p>
        </w:tc>
        <w:tc>
          <w:tcPr>
            <w:tcW w:w="851" w:type="dxa"/>
            <w:shd w:val="clear" w:color="auto" w:fill="FFFFFF" w:themeFill="background1"/>
          </w:tcPr>
          <w:p w:rsidR="00B52841" w:rsidRDefault="00B52841" w:rsidP="00B36574">
            <w:pPr>
              <w:pStyle w:val="ListParagraph"/>
              <w:ind w:left="0"/>
              <w:cnfStyle w:val="000000100000"/>
            </w:pPr>
            <w:r>
              <w:t>4</w:t>
            </w:r>
          </w:p>
        </w:tc>
      </w:tr>
    </w:tbl>
    <w:p w:rsidR="00C737A7" w:rsidRDefault="001402A0" w:rsidP="00C737A7">
      <w:pPr>
        <w:pStyle w:val="ListParagraph"/>
      </w:pPr>
      <w:r>
        <w:t xml:space="preserve"> </w:t>
      </w:r>
    </w:p>
    <w:p w:rsidR="00827A0E" w:rsidRDefault="00F54F85" w:rsidP="00C737A7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r w:rsidR="00C343B8">
        <w:t xml:space="preserve">Detail </w:t>
      </w:r>
      <w:proofErr w:type="spellStart"/>
      <w:r>
        <w:t>Pembelian</w:t>
      </w:r>
      <w:proofErr w:type="spellEnd"/>
    </w:p>
    <w:p w:rsidR="00F54F85" w:rsidRDefault="00F54F85" w:rsidP="00827A0E">
      <w:pPr>
        <w:pStyle w:val="ListParagraph"/>
      </w:pPr>
      <w:proofErr w:type="spellStart"/>
      <w:r>
        <w:t>Tabel</w:t>
      </w:r>
      <w:proofErr w:type="spellEnd"/>
      <w:r>
        <w:t xml:space="preserve"> </w:t>
      </w:r>
      <w:r w:rsidR="007C1CE8">
        <w:t xml:space="preserve">detail </w:t>
      </w:r>
      <w:proofErr w:type="spellStart"/>
      <w:r w:rsidR="007C1CE8">
        <w:t>pembelian</w:t>
      </w:r>
      <w:proofErr w:type="spellEnd"/>
      <w:r w:rsidR="007C1CE8">
        <w:t xml:space="preserve"> </w:t>
      </w:r>
      <w:proofErr w:type="spellStart"/>
      <w:r w:rsidR="007C1CE8">
        <w:t>menjabarkan</w:t>
      </w:r>
      <w:proofErr w:type="spellEnd"/>
      <w:r w:rsidR="007C1CE8">
        <w:t xml:space="preserve"> </w:t>
      </w:r>
      <w:proofErr w:type="spellStart"/>
      <w:r w:rsidR="007C1CE8">
        <w:t>pembelian</w:t>
      </w:r>
      <w:proofErr w:type="spellEnd"/>
      <w:r w:rsidR="007C1CE8">
        <w:t xml:space="preserve"> </w:t>
      </w:r>
      <w:proofErr w:type="spellStart"/>
      <w:r w:rsidR="007C1CE8">
        <w:t>barang</w:t>
      </w:r>
      <w:proofErr w:type="spellEnd"/>
      <w:r>
        <w:t>.</w:t>
      </w:r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F54F85" w:rsidTr="00B53E91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4F85" w:rsidRDefault="00F54F85" w:rsidP="00B61C2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4F85" w:rsidRDefault="00F54F85" w:rsidP="00B61C2D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4F85" w:rsidRDefault="00F54F85" w:rsidP="00B61C2D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F54F85" w:rsidTr="00B53E91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F54F85" w:rsidRDefault="00F54F85" w:rsidP="00B61C2D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54F85" w:rsidRDefault="00F54F85" w:rsidP="00B61C2D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F54F85" w:rsidRDefault="00F54F85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F54F85" w:rsidTr="00B53E91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F54F85" w:rsidRDefault="00F54F85" w:rsidP="00B61C2D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54F85" w:rsidRDefault="00F54F85" w:rsidP="00B61C2D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F54F85" w:rsidRDefault="006462C0" w:rsidP="00B61C2D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453B95" w:rsidTr="00B53E91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</w:pPr>
            <w:proofErr w:type="spellStart"/>
            <w:r>
              <w:t>KodeBarang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453B95" w:rsidTr="00B53E91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  <w:cnfStyle w:val="000000010000"/>
            </w:pPr>
            <w:r>
              <w:t>Integer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  <w:cnfStyle w:val="000000010000"/>
            </w:pPr>
            <w:r>
              <w:t>4</w:t>
            </w:r>
          </w:p>
        </w:tc>
      </w:tr>
      <w:tr w:rsidR="00453B95" w:rsidTr="00B53E91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53B95" w:rsidRDefault="00453B95" w:rsidP="00B61C2D">
            <w:pPr>
              <w:pStyle w:val="ListParagraph"/>
              <w:ind w:left="0"/>
            </w:pPr>
            <w:proofErr w:type="spellStart"/>
            <w:r>
              <w:t>Harga</w:t>
            </w:r>
            <w:r w:rsidR="00827A0E">
              <w:t>Barang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53B95" w:rsidRDefault="00B53E91" w:rsidP="00B61C2D">
            <w:pPr>
              <w:pStyle w:val="ListParagraph"/>
              <w:ind w:left="0"/>
              <w:cnfStyle w:val="000000100000"/>
            </w:pPr>
            <w:r>
              <w:t>Money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53B95" w:rsidRDefault="00B53E91" w:rsidP="00B61C2D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453B95" w:rsidTr="00B53E91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453B95" w:rsidRDefault="00827A0E" w:rsidP="00B61C2D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53B95" w:rsidRDefault="00B53E91" w:rsidP="00B61C2D">
            <w:pPr>
              <w:pStyle w:val="ListParagraph"/>
              <w:ind w:left="0"/>
              <w:cnfStyle w:val="000000010000"/>
            </w:pPr>
            <w:r>
              <w:t>Money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453B95" w:rsidRDefault="00B53E91" w:rsidP="00B61C2D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</w:tbl>
    <w:p w:rsidR="00644D3C" w:rsidRDefault="00B53E91" w:rsidP="00F54F85">
      <w:r>
        <w:tab/>
      </w:r>
      <w:proofErr w:type="gramStart"/>
      <w:r>
        <w:t xml:space="preserve">*discount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discount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>.</w:t>
      </w:r>
      <w:proofErr w:type="gramEnd"/>
    </w:p>
    <w:p w:rsidR="007C1CE8" w:rsidRDefault="007C1CE8" w:rsidP="007C1CE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9E3715">
        <w:t>Barang</w:t>
      </w:r>
      <w:proofErr w:type="spellEnd"/>
      <w:r w:rsidR="009E3715">
        <w:t xml:space="preserve"> </w:t>
      </w:r>
      <w:proofErr w:type="spellStart"/>
      <w:r w:rsidR="009E3715">
        <w:t>masuk</w:t>
      </w:r>
      <w:r w:rsidR="00B85D1B">
        <w:t>-k</w:t>
      </w:r>
      <w:r w:rsidR="00754373">
        <w:t>el</w:t>
      </w:r>
      <w:r w:rsidR="00B85D1B">
        <w:t>uar</w:t>
      </w:r>
      <w:proofErr w:type="spellEnd"/>
    </w:p>
    <w:p w:rsidR="007C1CE8" w:rsidRDefault="007C1CE8" w:rsidP="007C1CE8">
      <w:pPr>
        <w:pStyle w:val="ListParagraph"/>
      </w:pPr>
      <w:proofErr w:type="spellStart"/>
      <w:r>
        <w:t>Tabel</w:t>
      </w:r>
      <w:proofErr w:type="spellEnd"/>
      <w:r>
        <w:t xml:space="preserve"> detail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7C1CE8" w:rsidTr="00755581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1CE8" w:rsidRDefault="007C1CE8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1CE8" w:rsidRDefault="007C1CE8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1CE8" w:rsidRDefault="007C1CE8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7C1CE8" w:rsidTr="00755581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C1CE8" w:rsidTr="00755581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1CE8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7C1CE8" w:rsidTr="00755581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C1CE8" w:rsidRDefault="009E3715" w:rsidP="00B36574">
            <w:pPr>
              <w:pStyle w:val="ListParagraph"/>
              <w:ind w:left="0"/>
            </w:pPr>
            <w:proofErr w:type="spellStart"/>
            <w:r>
              <w:t>KodeTempat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1CE8" w:rsidRDefault="007C1CE8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C1CE8" w:rsidTr="00755581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C1CE8" w:rsidRDefault="00F72DA6" w:rsidP="00B36574">
            <w:pPr>
              <w:pStyle w:val="ListParagraph"/>
              <w:ind w:left="0"/>
            </w:pPr>
            <w:proofErr w:type="spellStart"/>
            <w:r>
              <w:t>Pic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C1CE8" w:rsidRDefault="00F72DA6" w:rsidP="00B36574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C1CE8" w:rsidRDefault="00F72DA6" w:rsidP="00B36574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EC676A" w:rsidTr="00755581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EC676A" w:rsidRDefault="00EC676A" w:rsidP="00B3657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EC676A" w:rsidRDefault="00EC676A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EC676A" w:rsidRDefault="00EC676A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</w:tbl>
    <w:p w:rsidR="00B52E7A" w:rsidRDefault="00B52E7A" w:rsidP="00B52E7A">
      <w:pPr>
        <w:pStyle w:val="ListParagraph"/>
      </w:pPr>
    </w:p>
    <w:p w:rsidR="00B52E7A" w:rsidRDefault="00B52E7A" w:rsidP="00B52E7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r w:rsidR="00754373">
        <w:t xml:space="preserve">Detail </w:t>
      </w:r>
      <w:proofErr w:type="spellStart"/>
      <w:r w:rsidR="00754373">
        <w:t>Barang</w:t>
      </w:r>
      <w:proofErr w:type="spellEnd"/>
      <w:r w:rsidR="00754373">
        <w:t xml:space="preserve"> </w:t>
      </w:r>
      <w:proofErr w:type="spellStart"/>
      <w:r w:rsidR="00754373">
        <w:t>masuk-keluar</w:t>
      </w:r>
      <w:proofErr w:type="spellEnd"/>
    </w:p>
    <w:p w:rsidR="00B52E7A" w:rsidRDefault="00B52E7A" w:rsidP="00B52E7A">
      <w:pPr>
        <w:pStyle w:val="ListParagraph"/>
      </w:pPr>
      <w:proofErr w:type="spellStart"/>
      <w:r>
        <w:lastRenderedPageBreak/>
        <w:t>Tabel</w:t>
      </w:r>
      <w:proofErr w:type="spellEnd"/>
      <w:r>
        <w:t xml:space="preserve"> detail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B52E7A" w:rsidTr="00CF3E5A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2E7A" w:rsidRDefault="00B52E7A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2E7A" w:rsidRDefault="00B52E7A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2E7A" w:rsidRDefault="00B52E7A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B52E7A" w:rsidTr="00CF3E5A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B52E7A" w:rsidTr="00CF3E5A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E7A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B52E7A" w:rsidTr="00CF3E5A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E7A" w:rsidRDefault="00CF3E5A" w:rsidP="00B36574">
            <w:pPr>
              <w:pStyle w:val="ListParagraph"/>
              <w:ind w:left="0"/>
            </w:pPr>
            <w:proofErr w:type="spellStart"/>
            <w:r>
              <w:t>KodeBarang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B52E7A" w:rsidTr="00CF3E5A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52E7A" w:rsidRDefault="00CF3E5A" w:rsidP="00B36574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52E7A" w:rsidRDefault="00B52E7A" w:rsidP="00B36574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</w:tbl>
    <w:p w:rsidR="00B52E7A" w:rsidRDefault="00B52E7A" w:rsidP="00B52E7A">
      <w:pPr>
        <w:pStyle w:val="ListParagraph"/>
      </w:pPr>
    </w:p>
    <w:p w:rsidR="00755581" w:rsidRDefault="00755581" w:rsidP="00B52E7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Grosir</w:t>
      </w:r>
      <w:proofErr w:type="spellEnd"/>
    </w:p>
    <w:p w:rsidR="00755581" w:rsidRDefault="00755581" w:rsidP="00755581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 w:rsidR="003F5F71">
        <w:t>penjualan</w:t>
      </w:r>
      <w:proofErr w:type="spellEnd"/>
      <w:r w:rsidR="003F5F71">
        <w:t xml:space="preserve"> </w:t>
      </w:r>
      <w:proofErr w:type="spellStart"/>
      <w:r w:rsidR="003F5F71">
        <w:t>grosir</w:t>
      </w:r>
      <w:proofErr w:type="spellEnd"/>
      <w:r w:rsidR="003F5F71">
        <w:t xml:space="preserve"> </w:t>
      </w:r>
      <w:proofErr w:type="spellStart"/>
      <w:r w:rsidR="003F5F71">
        <w:t>mencatat</w:t>
      </w:r>
      <w:proofErr w:type="spellEnd"/>
      <w:r w:rsidR="003F5F71">
        <w:t xml:space="preserve"> </w:t>
      </w:r>
      <w:proofErr w:type="spellStart"/>
      <w:r w:rsidR="003F5F71">
        <w:t>pencatatan</w:t>
      </w:r>
      <w:proofErr w:type="spellEnd"/>
      <w:r w:rsidR="003F5F71">
        <w:t xml:space="preserve"> </w:t>
      </w:r>
      <w:proofErr w:type="spellStart"/>
      <w:r w:rsidR="003F5F71">
        <w:t>penjualan</w:t>
      </w:r>
      <w:proofErr w:type="spellEnd"/>
      <w:r w:rsidR="003F5F71">
        <w:t xml:space="preserve"> </w:t>
      </w:r>
      <w:proofErr w:type="spellStart"/>
      <w:r w:rsidR="003F5F71">
        <w:t>barang</w:t>
      </w:r>
      <w:proofErr w:type="spellEnd"/>
      <w:r w:rsidR="003F5F71">
        <w:t xml:space="preserve"> </w:t>
      </w:r>
      <w:proofErr w:type="spellStart"/>
      <w:r w:rsidR="003F5F71">
        <w:t>secara</w:t>
      </w:r>
      <w:proofErr w:type="spellEnd"/>
      <w:r w:rsidR="003F5F71">
        <w:t xml:space="preserve"> </w:t>
      </w:r>
      <w:proofErr w:type="spellStart"/>
      <w:r w:rsidR="003F5F71">
        <w:t>grosir</w:t>
      </w:r>
      <w:proofErr w:type="spellEnd"/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755581" w:rsidTr="00B36574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755581">
            <w:pPr>
              <w:pStyle w:val="ListParagraph"/>
              <w:ind w:left="0"/>
            </w:pPr>
            <w:proofErr w:type="spellStart"/>
            <w:r>
              <w:t>KodeKonsumen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TglBeli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TglKirim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CaraBayar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Boolean</w:t>
            </w:r>
          </w:p>
        </w:tc>
        <w:tc>
          <w:tcPr>
            <w:tcW w:w="851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1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BatasWaktu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Integer</w:t>
            </w:r>
          </w:p>
        </w:tc>
        <w:tc>
          <w:tcPr>
            <w:tcW w:w="851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4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KodeSales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</w:tbl>
    <w:p w:rsidR="00755581" w:rsidRDefault="00755581" w:rsidP="00755581">
      <w:pPr>
        <w:pStyle w:val="ListParagraph"/>
      </w:pPr>
    </w:p>
    <w:p w:rsidR="00755581" w:rsidRDefault="00755581" w:rsidP="00B52E7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Detail </w:t>
      </w:r>
      <w:proofErr w:type="spellStart"/>
      <w:r w:rsidR="008B201A">
        <w:t>Penjualan</w:t>
      </w:r>
      <w:proofErr w:type="spellEnd"/>
      <w:r w:rsidR="008B201A">
        <w:t xml:space="preserve"> </w:t>
      </w:r>
      <w:proofErr w:type="spellStart"/>
      <w:r w:rsidR="00146610">
        <w:t>Eceran</w:t>
      </w:r>
      <w:proofErr w:type="spellEnd"/>
    </w:p>
    <w:p w:rsidR="00755581" w:rsidRDefault="00755581" w:rsidP="00755581">
      <w:pPr>
        <w:pStyle w:val="ListParagraph"/>
      </w:pPr>
      <w:proofErr w:type="spellStart"/>
      <w:r>
        <w:t>Tabel</w:t>
      </w:r>
      <w:proofErr w:type="spellEnd"/>
      <w:r>
        <w:t xml:space="preserve"> detail </w:t>
      </w:r>
      <w:proofErr w:type="spellStart"/>
      <w:r w:rsidR="008B201A">
        <w:t>penjualan</w:t>
      </w:r>
      <w:proofErr w:type="spellEnd"/>
      <w:r w:rsidR="008B201A">
        <w:t xml:space="preserve"> </w:t>
      </w:r>
      <w:proofErr w:type="spellStart"/>
      <w:r w:rsidR="008B201A">
        <w:t>grosir</w:t>
      </w:r>
      <w:proofErr w:type="spellEnd"/>
      <w:r w:rsidR="008B201A">
        <w:t xml:space="preserve"> </w:t>
      </w:r>
      <w:proofErr w:type="spellStart"/>
      <w:r w:rsidR="008B201A">
        <w:t>mencatat</w:t>
      </w:r>
      <w:proofErr w:type="spellEnd"/>
      <w:r w:rsidR="008B201A">
        <w:t xml:space="preserve"> detail </w:t>
      </w:r>
      <w:proofErr w:type="spellStart"/>
      <w:r w:rsidR="008B201A">
        <w:t>dari</w:t>
      </w:r>
      <w:proofErr w:type="spellEnd"/>
      <w:r w:rsidR="008B201A">
        <w:t xml:space="preserve"> </w:t>
      </w:r>
      <w:proofErr w:type="spellStart"/>
      <w:r w:rsidR="008B201A">
        <w:t>penjualan</w:t>
      </w:r>
      <w:proofErr w:type="spellEnd"/>
      <w:r w:rsidR="008B201A">
        <w:t xml:space="preserve"> </w:t>
      </w:r>
      <w:proofErr w:type="spellStart"/>
      <w:r w:rsidR="008B201A">
        <w:t>grosir</w:t>
      </w:r>
      <w:proofErr w:type="spellEnd"/>
      <w:r w:rsidR="008B201A">
        <w:t xml:space="preserve"> yang </w:t>
      </w:r>
      <w:proofErr w:type="spellStart"/>
      <w:r w:rsidR="008B201A">
        <w:t>terjadi</w:t>
      </w:r>
      <w:proofErr w:type="spellEnd"/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755581" w:rsidTr="00B36574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5581" w:rsidRDefault="00755581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NoTransaksi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KodeBarang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Integer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4</w:t>
            </w:r>
          </w:p>
        </w:tc>
      </w:tr>
      <w:tr w:rsidR="00755581" w:rsidTr="00B36574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proofErr w:type="spellStart"/>
            <w:r>
              <w:t>HargaBarang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Money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755581" w:rsidTr="00B36574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Money</w:t>
            </w:r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55581" w:rsidRDefault="00755581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</w:tbl>
    <w:p w:rsidR="00755581" w:rsidRDefault="00755581" w:rsidP="00755581">
      <w:r>
        <w:tab/>
      </w:r>
      <w:proofErr w:type="gramStart"/>
      <w:r>
        <w:t xml:space="preserve">*discount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discount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>.</w:t>
      </w:r>
      <w:proofErr w:type="gramEnd"/>
    </w:p>
    <w:p w:rsidR="00507631" w:rsidRDefault="00507631" w:rsidP="00755581">
      <w:r>
        <w:tab/>
      </w:r>
    </w:p>
    <w:p w:rsidR="00507631" w:rsidRDefault="00507631" w:rsidP="00507631">
      <w:pPr>
        <w:ind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support,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proofErr w:type="gram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proofErr w:type="gramEnd"/>
    </w:p>
    <w:p w:rsidR="00006DEB" w:rsidRDefault="00006DEB" w:rsidP="00006DEB">
      <w:pPr>
        <w:pStyle w:val="ListParagraph"/>
        <w:numPr>
          <w:ilvl w:val="0"/>
          <w:numId w:val="10"/>
        </w:numPr>
      </w:pPr>
      <w:proofErr w:type="spellStart"/>
      <w:r>
        <w:t>Tabel</w:t>
      </w:r>
      <w:proofErr w:type="spellEnd"/>
      <w:r>
        <w:t xml:space="preserve"> User</w:t>
      </w:r>
    </w:p>
    <w:p w:rsidR="00006DEB" w:rsidRDefault="00006DEB" w:rsidP="00006DEB">
      <w:pPr>
        <w:pStyle w:val="ListParagraph"/>
      </w:pPr>
      <w:proofErr w:type="spellStart"/>
      <w:proofErr w:type="gramStart"/>
      <w:r>
        <w:t>Tabel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user </w:t>
      </w:r>
      <w:proofErr w:type="spellStart"/>
      <w:r>
        <w:t>pengguna</w:t>
      </w:r>
      <w:proofErr w:type="spellEnd"/>
      <w:r>
        <w:t xml:space="preserve"> program.</w:t>
      </w:r>
      <w:proofErr w:type="gramEnd"/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006DEB" w:rsidTr="00DB7316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6DEB" w:rsidRDefault="00006DEB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6DEB" w:rsidRDefault="00006DEB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6DEB" w:rsidRDefault="00006DEB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006DEB" w:rsidTr="00DB7316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006DEB" w:rsidTr="00DB7316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6462C0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006DEB" w:rsidTr="00DB7316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</w:t>
            </w:r>
            <w:r w:rsidR="00E9265B">
              <w:t>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006DEB" w:rsidTr="00DB7316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006DEB" w:rsidP="00B36574">
            <w:pPr>
              <w:pStyle w:val="ListParagraph"/>
              <w:ind w:left="0"/>
            </w:pPr>
            <w:proofErr w:type="spellStart"/>
            <w:r>
              <w:t>T</w:t>
            </w:r>
            <w:r w:rsidR="00507631">
              <w:t>glEntry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  <w:tr w:rsidR="00006DEB" w:rsidTr="00DB7316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</w:pPr>
            <w:proofErr w:type="spellStart"/>
            <w:r>
              <w:t>UserEntry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006DEB" w:rsidTr="00DB7316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</w:pPr>
            <w:proofErr w:type="spellStart"/>
            <w:r>
              <w:t>TglExp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01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006DEB" w:rsidRDefault="00E9265B" w:rsidP="00B36574">
            <w:pPr>
              <w:pStyle w:val="ListParagraph"/>
              <w:ind w:left="0"/>
              <w:cnfStyle w:val="000000010000"/>
            </w:pPr>
            <w:r>
              <w:t>8</w:t>
            </w:r>
          </w:p>
        </w:tc>
      </w:tr>
    </w:tbl>
    <w:p w:rsidR="00DB7316" w:rsidRDefault="00DB7316" w:rsidP="00DB7316">
      <w:pPr>
        <w:pStyle w:val="ListParagraph"/>
      </w:pPr>
    </w:p>
    <w:p w:rsidR="00DB7316" w:rsidRDefault="002D42D5" w:rsidP="002D42D5">
      <w:pPr>
        <w:pStyle w:val="ListParagraph"/>
        <w:numPr>
          <w:ilvl w:val="0"/>
          <w:numId w:val="10"/>
        </w:numPr>
      </w:pPr>
      <w:r>
        <w:t xml:space="preserve">Log </w:t>
      </w:r>
      <w:proofErr w:type="spellStart"/>
      <w:r>
        <w:t>Sistem</w:t>
      </w:r>
      <w:proofErr w:type="spellEnd"/>
    </w:p>
    <w:p w:rsidR="00DB7316" w:rsidRDefault="00DB7316" w:rsidP="00DB7316">
      <w:pPr>
        <w:pStyle w:val="ListParagraph"/>
      </w:pPr>
      <w:proofErr w:type="spellStart"/>
      <w:proofErr w:type="gramStart"/>
      <w:r>
        <w:t>Tabel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 w:rsidR="002D42D5">
        <w:t>semua</w:t>
      </w:r>
      <w:proofErr w:type="spellEnd"/>
      <w:r w:rsidR="002D42D5">
        <w:t xml:space="preserve"> </w:t>
      </w:r>
      <w:proofErr w:type="spellStart"/>
      <w:r w:rsidR="002D42D5">
        <w:t>aktivitas</w:t>
      </w:r>
      <w:proofErr w:type="spellEnd"/>
      <w:r w:rsidR="002D42D5">
        <w:t xml:space="preserve"> yang </w:t>
      </w:r>
      <w:proofErr w:type="spellStart"/>
      <w:r w:rsidR="002D42D5">
        <w:t>terjadi</w:t>
      </w:r>
      <w:proofErr w:type="spellEnd"/>
      <w:r w:rsidR="002D42D5">
        <w:t xml:space="preserve"> </w:t>
      </w:r>
      <w:proofErr w:type="spellStart"/>
      <w:r w:rsidR="002D42D5">
        <w:t>pada</w:t>
      </w:r>
      <w:proofErr w:type="spellEnd"/>
      <w:r w:rsidR="002D42D5">
        <w:t xml:space="preserve"> </w:t>
      </w:r>
      <w:proofErr w:type="spellStart"/>
      <w:r w:rsidR="002D42D5">
        <w:t>sistem</w:t>
      </w:r>
      <w:proofErr w:type="spellEnd"/>
      <w:r w:rsidR="002D42D5">
        <w:t>.</w:t>
      </w:r>
      <w:proofErr w:type="gramEnd"/>
    </w:p>
    <w:tbl>
      <w:tblPr>
        <w:tblStyle w:val="MediumShading1-Accent11"/>
        <w:tblW w:w="0" w:type="auto"/>
        <w:tblInd w:w="70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DB7316" w:rsidTr="006462C0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316" w:rsidRDefault="00DB7316" w:rsidP="00B36574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316" w:rsidRDefault="00DB7316" w:rsidP="00B36574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316" w:rsidRDefault="00DB7316" w:rsidP="00B36574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DB7316" w:rsidTr="006462C0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</w:pPr>
            <w:r>
              <w:t>Form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B7316" w:rsidRDefault="00DB7316" w:rsidP="00B36574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DB7316" w:rsidRDefault="00DB7316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DB7316" w:rsidTr="006462C0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DB7316" w:rsidRDefault="00DB7316" w:rsidP="00B36574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DB7316" w:rsidTr="006462C0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B7316" w:rsidRDefault="00DB7316" w:rsidP="00B36574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DB7316" w:rsidRDefault="00DB7316" w:rsidP="00B36574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DB7316" w:rsidTr="006462C0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DB7316" w:rsidTr="006462C0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</w:pPr>
            <w:proofErr w:type="spellStart"/>
            <w:r>
              <w:t>TglLog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DB7316" w:rsidRDefault="006462C0" w:rsidP="00B36574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</w:tbl>
    <w:p w:rsidR="007C1CE8" w:rsidRDefault="006462C0" w:rsidP="00F54F85">
      <w:r>
        <w:tab/>
      </w:r>
      <w:proofErr w:type="spellStart"/>
      <w:r>
        <w:t>Tabel</w:t>
      </w:r>
      <w:proofErr w:type="spellEnd"/>
      <w:r>
        <w:t xml:space="preserve"> 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delete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lalai</w:t>
      </w:r>
      <w:proofErr w:type="spellEnd"/>
      <w:r>
        <w:t xml:space="preserve">. </w:t>
      </w:r>
    </w:p>
    <w:p w:rsidR="00016321" w:rsidRDefault="00016321" w:rsidP="00F54F85"/>
    <w:p w:rsidR="00016321" w:rsidRDefault="00016321" w:rsidP="00016321">
      <w:pPr>
        <w:ind w:firstLine="720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projectnya</w:t>
      </w:r>
      <w:proofErr w:type="spellEnd"/>
      <w:r>
        <w:t xml:space="preserve"> </w:t>
      </w:r>
      <w:proofErr w:type="spellStart"/>
      <w:r>
        <w:t>dipertemuan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flow chart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program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gramStart"/>
      <w:r>
        <w:t>,kritik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hyperlink r:id="rId6" w:history="1">
        <w:r w:rsidRPr="00A7560B">
          <w:rPr>
            <w:rStyle w:val="Hyperlink"/>
            <w:b/>
            <w:sz w:val="28"/>
          </w:rPr>
          <w:t>FACEBOOK SAYA</w:t>
        </w:r>
      </w:hyperlink>
      <w:r>
        <w:t>.</w:t>
      </w:r>
    </w:p>
    <w:p w:rsidR="00C343B8" w:rsidRDefault="00C343B8" w:rsidP="00F54F85"/>
    <w:sectPr w:rsidR="00C343B8" w:rsidSect="00A301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E46"/>
    <w:multiLevelType w:val="hybridMultilevel"/>
    <w:tmpl w:val="768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1BE7"/>
    <w:multiLevelType w:val="hybridMultilevel"/>
    <w:tmpl w:val="4200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1E4"/>
    <w:multiLevelType w:val="hybridMultilevel"/>
    <w:tmpl w:val="4DBC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A2C14"/>
    <w:multiLevelType w:val="hybridMultilevel"/>
    <w:tmpl w:val="9AC89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506D4"/>
    <w:multiLevelType w:val="hybridMultilevel"/>
    <w:tmpl w:val="F37A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73A8D"/>
    <w:multiLevelType w:val="hybridMultilevel"/>
    <w:tmpl w:val="5AEC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74AB6"/>
    <w:multiLevelType w:val="hybridMultilevel"/>
    <w:tmpl w:val="CC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1E7"/>
    <w:multiLevelType w:val="hybridMultilevel"/>
    <w:tmpl w:val="1D02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85971"/>
    <w:multiLevelType w:val="hybridMultilevel"/>
    <w:tmpl w:val="FB2EA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769FE"/>
    <w:multiLevelType w:val="hybridMultilevel"/>
    <w:tmpl w:val="B7D6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66E62"/>
    <w:multiLevelType w:val="hybridMultilevel"/>
    <w:tmpl w:val="BF98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244591"/>
    <w:rsid w:val="00006DEB"/>
    <w:rsid w:val="00016321"/>
    <w:rsid w:val="000B54A5"/>
    <w:rsid w:val="001402A0"/>
    <w:rsid w:val="00146543"/>
    <w:rsid w:val="00146610"/>
    <w:rsid w:val="00244591"/>
    <w:rsid w:val="00246BD6"/>
    <w:rsid w:val="002D42D5"/>
    <w:rsid w:val="00311A34"/>
    <w:rsid w:val="003C2CC1"/>
    <w:rsid w:val="003F5F71"/>
    <w:rsid w:val="00453B95"/>
    <w:rsid w:val="00475722"/>
    <w:rsid w:val="00507631"/>
    <w:rsid w:val="006061D5"/>
    <w:rsid w:val="00644D3C"/>
    <w:rsid w:val="006462C0"/>
    <w:rsid w:val="00754373"/>
    <w:rsid w:val="00755581"/>
    <w:rsid w:val="007C1CE8"/>
    <w:rsid w:val="00827A0E"/>
    <w:rsid w:val="0084416D"/>
    <w:rsid w:val="00854DF8"/>
    <w:rsid w:val="008B201A"/>
    <w:rsid w:val="008D56C9"/>
    <w:rsid w:val="0095654D"/>
    <w:rsid w:val="009E3715"/>
    <w:rsid w:val="00A30127"/>
    <w:rsid w:val="00A45B94"/>
    <w:rsid w:val="00A81346"/>
    <w:rsid w:val="00AB3594"/>
    <w:rsid w:val="00B52841"/>
    <w:rsid w:val="00B52E7A"/>
    <w:rsid w:val="00B53E91"/>
    <w:rsid w:val="00B7625D"/>
    <w:rsid w:val="00B85D1B"/>
    <w:rsid w:val="00C343B8"/>
    <w:rsid w:val="00C737A7"/>
    <w:rsid w:val="00C81F7B"/>
    <w:rsid w:val="00C9766A"/>
    <w:rsid w:val="00CF3E5A"/>
    <w:rsid w:val="00DB7316"/>
    <w:rsid w:val="00E9265B"/>
    <w:rsid w:val="00EC676A"/>
    <w:rsid w:val="00F54F85"/>
    <w:rsid w:val="00F7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A30127"/>
  </w:style>
  <w:style w:type="paragraph" w:styleId="Heading1">
    <w:name w:val="heading 1"/>
    <w:basedOn w:val="Normal"/>
    <w:next w:val="Normal"/>
    <w:uiPriority w:val="5"/>
    <w:qFormat/>
    <w:rsid w:val="00A3012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A3012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A3012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A30127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A30127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A30127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A30127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A3012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A3012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A30127"/>
    <w:rPr>
      <w:color w:val="808080"/>
    </w:rPr>
  </w:style>
  <w:style w:type="paragraph" w:customStyle="1" w:styleId="Account">
    <w:name w:val="Account"/>
    <w:semiHidden/>
    <w:rsid w:val="00A30127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A30127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A30127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A3012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A30127"/>
    <w:rPr>
      <w:i/>
      <w:iCs/>
    </w:rPr>
  </w:style>
  <w:style w:type="character" w:styleId="Strong">
    <w:name w:val="Strong"/>
    <w:basedOn w:val="DefaultParagraphFont"/>
    <w:uiPriority w:val="22"/>
    <w:qFormat/>
    <w:rsid w:val="00A30127"/>
    <w:rPr>
      <w:b/>
      <w:bCs/>
    </w:rPr>
  </w:style>
  <w:style w:type="paragraph" w:customStyle="1" w:styleId="underline">
    <w:name w:val="underline"/>
    <w:semiHidden/>
    <w:rsid w:val="00A30127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A3012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2445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91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311A34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rsid w:val="000163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agus.s.sa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4239"/>
    <w:rsid w:val="00050583"/>
    <w:rsid w:val="003D1D5D"/>
    <w:rsid w:val="005D3B3A"/>
    <w:rsid w:val="009F4747"/>
    <w:rsid w:val="00CA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58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Tabel Proses - SIP</PostTitle>
  <PostDate/>
  <PostID/>
  <Category1/>
  <Category2/>
  <Category3/>
  <Category4/>
  <Category5/>
  <Category6/>
  <Category7/>
  <Category8/>
  <Category9/>
  <Category10/>
  <Account>3f88551d-c07d-439a-8ba4-34e02095a05b</Account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80579000-ACBD-4BA3-8037-169F9A0F585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335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Cans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36</cp:revision>
  <dcterms:created xsi:type="dcterms:W3CDTF">2011-09-21T08:08:00Z</dcterms:created>
  <dcterms:modified xsi:type="dcterms:W3CDTF">2011-09-29T04:53:00Z</dcterms:modified>
</cp:coreProperties>
</file>